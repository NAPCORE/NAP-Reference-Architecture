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9211" w14:textId="77777777" w:rsidR="005E4CE6" w:rsidRDefault="008F441D" w:rsidP="00FA4D49">
      <w:pPr>
        <w:pStyle w:val="Zhlav"/>
        <w:spacing w:after="240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3C498A90" wp14:editId="07777777">
            <wp:simplePos x="0" y="0"/>
            <wp:positionH relativeFrom="margin">
              <wp:posOffset>5943600</wp:posOffset>
            </wp:positionH>
            <wp:positionV relativeFrom="paragraph">
              <wp:posOffset>-462280</wp:posOffset>
            </wp:positionV>
            <wp:extent cx="1109901" cy="752475"/>
            <wp:effectExtent l="0" t="0" r="0" b="0"/>
            <wp:wrapNone/>
            <wp:docPr id="1" name="Grafik 1" descr="NAP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PC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01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NAP Reference Architecture </w:t>
      </w:r>
      <w:r w:rsidR="00747B01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Issue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REPORT</w:t>
      </w:r>
    </w:p>
    <w:p w14:paraId="72F986F4" w14:textId="042A9DE9" w:rsidR="005032BE" w:rsidRDefault="005032BE" w:rsidP="005032BE">
      <w:pPr>
        <w:spacing w:before="240" w:after="240"/>
        <w:rPr>
          <w:noProof/>
        </w:rPr>
      </w:pPr>
      <w:r>
        <w:rPr>
          <w:rFonts w:asciiTheme="majorHAnsi" w:hAnsiTheme="majorHAnsi" w:cstheme="majorHAnsi"/>
          <w:b/>
          <w:bCs/>
          <w:noProof/>
        </w:rPr>
        <w:t>Reviewers description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2126"/>
      </w:tblGrid>
      <w:tr w:rsidR="005032BE" w:rsidRPr="008F441D" w14:paraId="2518FFE5" w14:textId="77777777" w:rsidTr="00F042B4">
        <w:trPr>
          <w:trHeight w:val="300"/>
        </w:trPr>
        <w:tc>
          <w:tcPr>
            <w:tcW w:w="8926" w:type="dxa"/>
            <w:shd w:val="clear" w:color="auto" w:fill="D6DCE4"/>
            <w:vAlign w:val="center"/>
            <w:hideMark/>
          </w:tcPr>
          <w:p w14:paraId="69BB2BF5" w14:textId="77777777" w:rsidR="005032BE" w:rsidRPr="008F441D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SUBMITTED BY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(Name + E-Mail)</w:t>
            </w:r>
          </w:p>
        </w:tc>
        <w:tc>
          <w:tcPr>
            <w:tcW w:w="2126" w:type="dxa"/>
            <w:shd w:val="clear" w:color="auto" w:fill="D6DCE4"/>
            <w:vAlign w:val="center"/>
            <w:hideMark/>
          </w:tcPr>
          <w:p w14:paraId="4C9256CE" w14:textId="77777777" w:rsidR="005032BE" w:rsidRPr="008F441D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5032BE" w:rsidRPr="008F441D" w14:paraId="12A2BDEC" w14:textId="77777777" w:rsidTr="00F042B4">
        <w:trPr>
          <w:trHeight w:val="280"/>
        </w:trPr>
        <w:tc>
          <w:tcPr>
            <w:tcW w:w="8926" w:type="dxa"/>
            <w:shd w:val="clear" w:color="auto" w:fill="auto"/>
            <w:vAlign w:val="center"/>
            <w:hideMark/>
          </w:tcPr>
          <w:p w14:paraId="4B1DAC9D" w14:textId="77777777" w:rsidR="005032BE" w:rsidRPr="008F441D" w:rsidRDefault="005032BE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C73D442" w14:textId="77777777" w:rsidR="005032BE" w:rsidRPr="008F441D" w:rsidRDefault="005032BE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14:paraId="085CC754" w14:textId="77777777" w:rsidR="005032BE" w:rsidRDefault="005032BE" w:rsidP="005032BE">
      <w:pPr>
        <w:rPr>
          <w:noProof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FA4D49" w:rsidRPr="008F441D" w14:paraId="5033797C" w14:textId="77777777" w:rsidTr="00F042B4">
        <w:trPr>
          <w:trHeight w:val="449"/>
        </w:trPr>
        <w:tc>
          <w:tcPr>
            <w:tcW w:w="11052" w:type="dxa"/>
            <w:shd w:val="clear" w:color="auto" w:fill="D9D9D9" w:themeFill="background1" w:themeFillShade="D9"/>
            <w:vAlign w:val="center"/>
            <w:hideMark/>
          </w:tcPr>
          <w:p w14:paraId="697181B8" w14:textId="77777777" w:rsidR="00FA4D49" w:rsidRPr="008F441D" w:rsidRDefault="00FA4D49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</w:tr>
      <w:tr w:rsidR="00FA4D49" w:rsidRPr="008F441D" w14:paraId="1AD3F084" w14:textId="77777777" w:rsidTr="00F042B4">
        <w:trPr>
          <w:trHeight w:val="317"/>
        </w:trPr>
        <w:tc>
          <w:tcPr>
            <w:tcW w:w="11052" w:type="dxa"/>
            <w:shd w:val="clear" w:color="auto" w:fill="auto"/>
            <w:vAlign w:val="center"/>
            <w:hideMark/>
          </w:tcPr>
          <w:p w14:paraId="61C86708" w14:textId="77777777" w:rsidR="00FA4D49" w:rsidRPr="008F441D" w:rsidRDefault="00FA4D49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14:paraId="3780402E" w14:textId="77777777" w:rsidR="00FA4D49" w:rsidRDefault="00FA4D49" w:rsidP="00FA4D49">
      <w:pPr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114"/>
        <w:gridCol w:w="2858"/>
      </w:tblGrid>
      <w:tr w:rsidR="005032BE" w:rsidRPr="008F441D" w14:paraId="399EB9BA" w14:textId="77777777" w:rsidTr="00E63016">
        <w:trPr>
          <w:trHeight w:val="191"/>
        </w:trPr>
        <w:tc>
          <w:tcPr>
            <w:tcW w:w="1853" w:type="pct"/>
            <w:shd w:val="clear" w:color="auto" w:fill="D9D9D9" w:themeFill="background1" w:themeFillShade="D9"/>
            <w:vAlign w:val="center"/>
            <w:hideMark/>
          </w:tcPr>
          <w:p w14:paraId="50E04270" w14:textId="77777777" w:rsidR="005032BE" w:rsidRPr="008F441D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Type </w:t>
            </w:r>
            <w:r w:rsidRPr="00FA4D4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(General/ Editorial / Technical)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857" w:type="pct"/>
            <w:shd w:val="clear" w:color="auto" w:fill="D9D9D9" w:themeFill="background1" w:themeFillShade="D9"/>
          </w:tcPr>
          <w:p w14:paraId="4661B28E" w14:textId="77777777" w:rsidR="005032BE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S</w:t>
            </w:r>
            <w:r w:rsidRPr="005032B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cope</w:t>
            </w:r>
            <w:r w:rsidRPr="005032BE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 xml:space="preserve"> (bug, enhancement, question)</w:t>
            </w:r>
          </w:p>
        </w:tc>
        <w:tc>
          <w:tcPr>
            <w:tcW w:w="1290" w:type="pct"/>
            <w:shd w:val="clear" w:color="auto" w:fill="D9D9D9" w:themeFill="background1" w:themeFillShade="D9"/>
            <w:vAlign w:val="center"/>
            <w:hideMark/>
          </w:tcPr>
          <w:p w14:paraId="2D0BD2B2" w14:textId="71BB9BC9" w:rsidR="005032BE" w:rsidRPr="008F441D" w:rsidRDefault="00CB7782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note</w:t>
            </w:r>
          </w:p>
        </w:tc>
      </w:tr>
      <w:tr w:rsidR="005032BE" w:rsidRPr="00FA4D49" w14:paraId="1A80AED8" w14:textId="77777777" w:rsidTr="00F042B4">
        <w:trPr>
          <w:trHeight w:val="297"/>
        </w:trPr>
        <w:tc>
          <w:tcPr>
            <w:tcW w:w="1853" w:type="pct"/>
            <w:shd w:val="clear" w:color="auto" w:fill="auto"/>
            <w:vAlign w:val="center"/>
          </w:tcPr>
          <w:p w14:paraId="1947DDDA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57" w:type="pct"/>
            <w:shd w:val="clear" w:color="auto" w:fill="auto"/>
          </w:tcPr>
          <w:p w14:paraId="7516C065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shd w:val="clear" w:color="auto" w:fill="auto"/>
            <w:vAlign w:val="center"/>
          </w:tcPr>
          <w:p w14:paraId="04DFD87C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</w:tbl>
    <w:p w14:paraId="55C044DF" w14:textId="77777777" w:rsidR="005032BE" w:rsidRDefault="005032BE" w:rsidP="005032BE">
      <w:pPr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3120"/>
        <w:gridCol w:w="1560"/>
        <w:gridCol w:w="4704"/>
      </w:tblGrid>
      <w:tr w:rsidR="005032BE" w:rsidRPr="008F441D" w14:paraId="4272144B" w14:textId="57667DC9" w:rsidTr="005032BE">
        <w:trPr>
          <w:trHeight w:val="191"/>
        </w:trPr>
        <w:tc>
          <w:tcPr>
            <w:tcW w:w="765" w:type="pct"/>
            <w:shd w:val="clear" w:color="auto" w:fill="D9D9D9" w:themeFill="background1" w:themeFillShade="D9"/>
            <w:vAlign w:val="center"/>
            <w:hideMark/>
          </w:tcPr>
          <w:p w14:paraId="1DB0A564" w14:textId="1C72FEBF" w:rsidR="005032BE" w:rsidRPr="005032BE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5032BE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Tool version </w:t>
            </w:r>
          </w:p>
        </w:tc>
        <w:tc>
          <w:tcPr>
            <w:tcW w:w="1408" w:type="pct"/>
            <w:shd w:val="clear" w:color="auto" w:fill="D9D9D9" w:themeFill="background1" w:themeFillShade="D9"/>
          </w:tcPr>
          <w:p w14:paraId="1CC5AA9F" w14:textId="7E607258" w:rsidR="005032BE" w:rsidRPr="005032BE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5032BE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View / package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  <w:hideMark/>
          </w:tcPr>
          <w:p w14:paraId="662F5F90" w14:textId="2CDEA4E1" w:rsidR="005032BE" w:rsidRPr="008F441D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11F471E5" w14:textId="54830325" w:rsidR="005032BE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Object</w:t>
            </w:r>
          </w:p>
        </w:tc>
      </w:tr>
      <w:tr w:rsidR="005032BE" w:rsidRPr="00FA4D49" w14:paraId="3C6B7099" w14:textId="69C22AEA" w:rsidTr="00F042B4">
        <w:trPr>
          <w:trHeight w:val="297"/>
        </w:trPr>
        <w:tc>
          <w:tcPr>
            <w:tcW w:w="765" w:type="pct"/>
            <w:shd w:val="clear" w:color="auto" w:fill="auto"/>
            <w:vAlign w:val="center"/>
          </w:tcPr>
          <w:p w14:paraId="2D815A30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8" w:type="pct"/>
            <w:shd w:val="clear" w:color="auto" w:fill="auto"/>
          </w:tcPr>
          <w:p w14:paraId="566DAE37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4" w:type="pct"/>
            <w:shd w:val="clear" w:color="auto" w:fill="auto"/>
            <w:vAlign w:val="center"/>
          </w:tcPr>
          <w:p w14:paraId="48C15876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pct"/>
            <w:shd w:val="clear" w:color="auto" w:fill="auto"/>
          </w:tcPr>
          <w:p w14:paraId="58F55335" w14:textId="77777777" w:rsidR="005032BE" w:rsidRPr="005032BE" w:rsidRDefault="005032BE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</w:tbl>
    <w:p w14:paraId="10B42163" w14:textId="77777777" w:rsidR="00FA4D49" w:rsidRDefault="00FA4D49" w:rsidP="005032BE">
      <w:pPr>
        <w:rPr>
          <w:noProof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5032BE" w:rsidRPr="008F441D" w14:paraId="50F9B4F2" w14:textId="77777777" w:rsidTr="00F042B4">
        <w:trPr>
          <w:trHeight w:val="449"/>
        </w:trPr>
        <w:tc>
          <w:tcPr>
            <w:tcW w:w="11052" w:type="dxa"/>
            <w:shd w:val="clear" w:color="auto" w:fill="F2F2F2" w:themeFill="background1" w:themeFillShade="F2"/>
            <w:vAlign w:val="center"/>
            <w:hideMark/>
          </w:tcPr>
          <w:p w14:paraId="37339577" w14:textId="42364151" w:rsidR="005032BE" w:rsidRPr="008F441D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Description of Problem</w:t>
            </w:r>
          </w:p>
        </w:tc>
      </w:tr>
      <w:tr w:rsidR="005032BE" w:rsidRPr="008F441D" w14:paraId="4288F28D" w14:textId="77777777" w:rsidTr="00F042B4">
        <w:trPr>
          <w:trHeight w:val="1728"/>
        </w:trPr>
        <w:tc>
          <w:tcPr>
            <w:tcW w:w="11052" w:type="dxa"/>
            <w:shd w:val="clear" w:color="auto" w:fill="auto"/>
            <w:vAlign w:val="center"/>
            <w:hideMark/>
          </w:tcPr>
          <w:p w14:paraId="169F8308" w14:textId="77777777" w:rsidR="005032BE" w:rsidRPr="008F441D" w:rsidRDefault="005032BE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  <w:p w14:paraId="00727897" w14:textId="77777777" w:rsidR="005032BE" w:rsidRPr="008F441D" w:rsidRDefault="005032BE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5032BE" w:rsidRPr="008F441D" w14:paraId="75010E4D" w14:textId="77777777" w:rsidTr="00F042B4">
        <w:trPr>
          <w:trHeight w:val="449"/>
        </w:trPr>
        <w:tc>
          <w:tcPr>
            <w:tcW w:w="11052" w:type="dxa"/>
            <w:shd w:val="clear" w:color="auto" w:fill="F2F2F2" w:themeFill="background1" w:themeFillShade="F2"/>
            <w:vAlign w:val="center"/>
            <w:hideMark/>
          </w:tcPr>
          <w:p w14:paraId="67103D00" w14:textId="4EC2D89A" w:rsidR="005032BE" w:rsidRPr="008F441D" w:rsidRDefault="005032BE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Proposed Change</w:t>
            </w:r>
          </w:p>
        </w:tc>
      </w:tr>
      <w:tr w:rsidR="005032BE" w:rsidRPr="008F441D" w14:paraId="4D3E10B1" w14:textId="77777777" w:rsidTr="00F042B4">
        <w:trPr>
          <w:trHeight w:val="1728"/>
        </w:trPr>
        <w:tc>
          <w:tcPr>
            <w:tcW w:w="11052" w:type="dxa"/>
            <w:shd w:val="clear" w:color="auto" w:fill="auto"/>
            <w:vAlign w:val="center"/>
            <w:hideMark/>
          </w:tcPr>
          <w:p w14:paraId="448E8FFE" w14:textId="77777777" w:rsidR="005032BE" w:rsidRPr="008F441D" w:rsidRDefault="005032BE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  <w:p w14:paraId="2C36CC08" w14:textId="77777777" w:rsidR="005032BE" w:rsidRPr="008F441D" w:rsidRDefault="005032BE" w:rsidP="00E6301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14:paraId="7A6DE76B" w14:textId="673FE7FF" w:rsidR="005032BE" w:rsidRDefault="005032BE" w:rsidP="005032BE">
      <w:pPr>
        <w:spacing w:before="240" w:after="240"/>
        <w:rPr>
          <w:rFonts w:asciiTheme="majorHAnsi" w:hAnsiTheme="majorHAnsi" w:cstheme="majorHAnsi"/>
          <w:b/>
          <w:bCs/>
          <w:noProof/>
        </w:rPr>
      </w:pPr>
      <w:r w:rsidRPr="005032BE">
        <w:rPr>
          <w:rFonts w:asciiTheme="majorHAnsi" w:hAnsiTheme="majorHAnsi" w:cstheme="majorHAnsi"/>
          <w:b/>
          <w:bCs/>
          <w:noProof/>
        </w:rPr>
        <w:t>Maintaners response</w:t>
      </w:r>
    </w:p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9"/>
        <w:gridCol w:w="5952"/>
      </w:tblGrid>
      <w:tr w:rsidR="00CB7782" w:rsidRPr="008F441D" w14:paraId="0E2FF09B" w14:textId="77777777" w:rsidTr="00CB7782">
        <w:trPr>
          <w:trHeight w:val="191"/>
        </w:trPr>
        <w:tc>
          <w:tcPr>
            <w:tcW w:w="2307" w:type="pct"/>
            <w:shd w:val="clear" w:color="auto" w:fill="D9D9D9" w:themeFill="background1" w:themeFillShade="D9"/>
            <w:vAlign w:val="center"/>
            <w:hideMark/>
          </w:tcPr>
          <w:p w14:paraId="0050420E" w14:textId="3EA7583E" w:rsidR="00CB7782" w:rsidRPr="008F441D" w:rsidRDefault="00CB7782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Severity </w:t>
            </w:r>
            <w:r w:rsidRPr="00F042B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minor / major</w:t>
            </w:r>
            <w:r w:rsidRPr="00F042B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693" w:type="pct"/>
            <w:shd w:val="clear" w:color="auto" w:fill="D9D9D9" w:themeFill="background1" w:themeFillShade="D9"/>
            <w:vAlign w:val="center"/>
            <w:hideMark/>
          </w:tcPr>
          <w:p w14:paraId="5E7A2024" w14:textId="14223D4D" w:rsidR="00CB7782" w:rsidRPr="008F441D" w:rsidRDefault="00CB7782" w:rsidP="00E63016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Milestone</w:t>
            </w:r>
          </w:p>
        </w:tc>
      </w:tr>
      <w:tr w:rsidR="00CB7782" w:rsidRPr="00F042B4" w14:paraId="6F4064A2" w14:textId="77777777" w:rsidTr="00CB7782">
        <w:trPr>
          <w:trHeight w:val="297"/>
        </w:trPr>
        <w:tc>
          <w:tcPr>
            <w:tcW w:w="2307" w:type="pct"/>
            <w:shd w:val="clear" w:color="auto" w:fill="F2F2F2" w:themeFill="background1" w:themeFillShade="F2"/>
            <w:vAlign w:val="center"/>
          </w:tcPr>
          <w:p w14:paraId="602E1085" w14:textId="77777777" w:rsidR="00CB7782" w:rsidRPr="005032BE" w:rsidRDefault="00CB7782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93" w:type="pct"/>
            <w:shd w:val="clear" w:color="auto" w:fill="F2F2F2" w:themeFill="background1" w:themeFillShade="F2"/>
            <w:vAlign w:val="center"/>
          </w:tcPr>
          <w:p w14:paraId="4D4F1E0B" w14:textId="77777777" w:rsidR="00CB7782" w:rsidRPr="005032BE" w:rsidRDefault="00CB7782" w:rsidP="00E63016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</w:tbl>
    <w:p w14:paraId="1461967C" w14:textId="77777777" w:rsidR="00F042B4" w:rsidRDefault="00F042B4" w:rsidP="00F042B4">
      <w:pPr>
        <w:rPr>
          <w:noProof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8363"/>
      </w:tblGrid>
      <w:tr w:rsidR="00F042B4" w:rsidRPr="008F441D" w14:paraId="202D2762" w14:textId="77777777" w:rsidTr="00F042B4">
        <w:trPr>
          <w:trHeight w:val="1697"/>
        </w:trPr>
        <w:tc>
          <w:tcPr>
            <w:tcW w:w="2689" w:type="dxa"/>
            <w:shd w:val="clear" w:color="auto" w:fill="D6DCE4"/>
            <w:vAlign w:val="center"/>
          </w:tcPr>
          <w:p w14:paraId="1F3A14C7" w14:textId="77777777" w:rsidR="00F042B4" w:rsidRPr="008F441D" w:rsidRDefault="00F042B4" w:rsidP="00E95155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Proposed Action</w:t>
            </w:r>
          </w:p>
        </w:tc>
        <w:tc>
          <w:tcPr>
            <w:tcW w:w="8363" w:type="dxa"/>
            <w:shd w:val="clear" w:color="auto" w:fill="F2F2F2" w:themeFill="background1" w:themeFillShade="F2"/>
            <w:vAlign w:val="center"/>
            <w:hideMark/>
          </w:tcPr>
          <w:p w14:paraId="33096EF0" w14:textId="58D424B6" w:rsidR="00F042B4" w:rsidRPr="00F042B4" w:rsidRDefault="00F042B4" w:rsidP="00E95155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F042B4" w:rsidRPr="008F441D" w14:paraId="789B6D40" w14:textId="77777777" w:rsidTr="00F042B4">
        <w:trPr>
          <w:trHeight w:val="429"/>
        </w:trPr>
        <w:tc>
          <w:tcPr>
            <w:tcW w:w="2689" w:type="dxa"/>
            <w:shd w:val="clear" w:color="auto" w:fill="EAEEF3"/>
            <w:vAlign w:val="center"/>
          </w:tcPr>
          <w:p w14:paraId="0563EE34" w14:textId="77777777" w:rsidR="00F042B4" w:rsidRPr="008F441D" w:rsidRDefault="00F042B4" w:rsidP="00E95155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F441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FIXED BY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and When</w:t>
            </w:r>
          </w:p>
        </w:tc>
        <w:tc>
          <w:tcPr>
            <w:tcW w:w="8363" w:type="dxa"/>
            <w:shd w:val="clear" w:color="auto" w:fill="F2F2F2" w:themeFill="background1" w:themeFillShade="F2"/>
            <w:vAlign w:val="center"/>
          </w:tcPr>
          <w:p w14:paraId="4DDBEF00" w14:textId="77777777" w:rsidR="00F042B4" w:rsidRPr="008F441D" w:rsidRDefault="00F042B4" w:rsidP="00E95155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14:paraId="3461D779" w14:textId="77777777" w:rsidR="00122EFB" w:rsidRPr="0062469C" w:rsidRDefault="00122EFB" w:rsidP="00F042B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62469C" w:rsidSect="00911A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B13FD" w14:textId="77777777" w:rsidR="003E568D" w:rsidRDefault="003E568D" w:rsidP="00B01A05">
      <w:r>
        <w:separator/>
      </w:r>
    </w:p>
  </w:endnote>
  <w:endnote w:type="continuationSeparator" w:id="0">
    <w:p w14:paraId="609C47D5" w14:textId="77777777" w:rsidR="003E568D" w:rsidRDefault="003E568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8A12B" w14:textId="77777777" w:rsidR="00DA19A7" w:rsidRDefault="00DA19A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2CB0E" w14:textId="77777777" w:rsidR="00DA19A7" w:rsidRDefault="00DA19A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FFD37" w14:textId="77777777" w:rsidR="00DA19A7" w:rsidRDefault="00DA19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8C192" w14:textId="77777777" w:rsidR="003E568D" w:rsidRDefault="003E568D" w:rsidP="00B01A05">
      <w:r>
        <w:separator/>
      </w:r>
    </w:p>
  </w:footnote>
  <w:footnote w:type="continuationSeparator" w:id="0">
    <w:p w14:paraId="4340661C" w14:textId="77777777" w:rsidR="003E568D" w:rsidRDefault="003E568D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CC1D" w14:textId="77777777" w:rsidR="00DA19A7" w:rsidRDefault="00DA19A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DB82" w14:textId="77777777" w:rsidR="00DA19A7" w:rsidRDefault="00DA19A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2D8B6" w14:textId="77777777" w:rsidR="00DA19A7" w:rsidRDefault="00DA19A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46361352">
    <w:abstractNumId w:val="7"/>
  </w:num>
  <w:num w:numId="2" w16cid:durableId="788931975">
    <w:abstractNumId w:val="8"/>
  </w:num>
  <w:num w:numId="3" w16cid:durableId="1817339434">
    <w:abstractNumId w:val="5"/>
  </w:num>
  <w:num w:numId="4" w16cid:durableId="1199321889">
    <w:abstractNumId w:val="9"/>
  </w:num>
  <w:num w:numId="5" w16cid:durableId="1215504596">
    <w:abstractNumId w:val="12"/>
  </w:num>
  <w:num w:numId="6" w16cid:durableId="2023387911">
    <w:abstractNumId w:val="3"/>
  </w:num>
  <w:num w:numId="7" w16cid:durableId="567568366">
    <w:abstractNumId w:val="6"/>
  </w:num>
  <w:num w:numId="8" w16cid:durableId="1035350296">
    <w:abstractNumId w:val="2"/>
  </w:num>
  <w:num w:numId="9" w16cid:durableId="549071343">
    <w:abstractNumId w:val="11"/>
  </w:num>
  <w:num w:numId="10" w16cid:durableId="1717702375">
    <w:abstractNumId w:val="0"/>
  </w:num>
  <w:num w:numId="11" w16cid:durableId="234513894">
    <w:abstractNumId w:val="10"/>
  </w:num>
  <w:num w:numId="12" w16cid:durableId="1844591334">
    <w:abstractNumId w:val="4"/>
  </w:num>
  <w:num w:numId="13" w16cid:durableId="41605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41D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29E3"/>
    <w:rsid w:val="00384D6E"/>
    <w:rsid w:val="00384D8F"/>
    <w:rsid w:val="00385F26"/>
    <w:rsid w:val="00386A0D"/>
    <w:rsid w:val="003A25E1"/>
    <w:rsid w:val="003A3599"/>
    <w:rsid w:val="003A5B09"/>
    <w:rsid w:val="003C0DBC"/>
    <w:rsid w:val="003C1D9E"/>
    <w:rsid w:val="003C3A1F"/>
    <w:rsid w:val="003C7519"/>
    <w:rsid w:val="003E568D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D7AFF"/>
    <w:rsid w:val="004E2EB3"/>
    <w:rsid w:val="005032BE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4561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13926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C620E"/>
    <w:rsid w:val="006C6A0C"/>
    <w:rsid w:val="006C70FB"/>
    <w:rsid w:val="006D2012"/>
    <w:rsid w:val="006E6BD9"/>
    <w:rsid w:val="006F5384"/>
    <w:rsid w:val="006F5DD9"/>
    <w:rsid w:val="00702DDD"/>
    <w:rsid w:val="00706669"/>
    <w:rsid w:val="00712488"/>
    <w:rsid w:val="00716677"/>
    <w:rsid w:val="00717895"/>
    <w:rsid w:val="00722664"/>
    <w:rsid w:val="0073139E"/>
    <w:rsid w:val="00747B01"/>
    <w:rsid w:val="00750BF6"/>
    <w:rsid w:val="00761512"/>
    <w:rsid w:val="00762989"/>
    <w:rsid w:val="00763525"/>
    <w:rsid w:val="00763BFE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8F441D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80577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B7782"/>
    <w:rsid w:val="00CE6E7E"/>
    <w:rsid w:val="00CF53DC"/>
    <w:rsid w:val="00D20D28"/>
    <w:rsid w:val="00D22D73"/>
    <w:rsid w:val="00D404D2"/>
    <w:rsid w:val="00D5017B"/>
    <w:rsid w:val="00D82800"/>
    <w:rsid w:val="00D83C7F"/>
    <w:rsid w:val="00DA19A7"/>
    <w:rsid w:val="00DB08A5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0A32"/>
    <w:rsid w:val="00E26AB8"/>
    <w:rsid w:val="00E42D28"/>
    <w:rsid w:val="00E75D3C"/>
    <w:rsid w:val="00E92AE7"/>
    <w:rsid w:val="00E95155"/>
    <w:rsid w:val="00EB3A97"/>
    <w:rsid w:val="00EB6A86"/>
    <w:rsid w:val="00EC210E"/>
    <w:rsid w:val="00ED74C1"/>
    <w:rsid w:val="00F030B9"/>
    <w:rsid w:val="00F042B4"/>
    <w:rsid w:val="00F071FB"/>
    <w:rsid w:val="00F157D7"/>
    <w:rsid w:val="00F17080"/>
    <w:rsid w:val="00F36F1D"/>
    <w:rsid w:val="00F51532"/>
    <w:rsid w:val="00F54105"/>
    <w:rsid w:val="00F73F94"/>
    <w:rsid w:val="00F745D8"/>
    <w:rsid w:val="00F82797"/>
    <w:rsid w:val="00F918B4"/>
    <w:rsid w:val="00FA4D49"/>
    <w:rsid w:val="00FB170C"/>
    <w:rsid w:val="00FB42FA"/>
    <w:rsid w:val="00FB7A35"/>
    <w:rsid w:val="00FC44EC"/>
    <w:rsid w:val="00FC6509"/>
    <w:rsid w:val="00FC6B28"/>
    <w:rsid w:val="00FD3860"/>
    <w:rsid w:val="00FE2994"/>
    <w:rsid w:val="00FE3B26"/>
    <w:rsid w:val="00FE42EC"/>
    <w:rsid w:val="00FE714B"/>
    <w:rsid w:val="00FF222F"/>
    <w:rsid w:val="00FF547D"/>
    <w:rsid w:val="57C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97832"/>
  <w14:defaultImageDpi w14:val="32767"/>
  <w15:chartTrackingRefBased/>
  <w15:docId w15:val="{F582C603-8C6E-44F6-866E-B474D7B9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ZhlavChar">
    <w:name w:val="Záhlaví Char"/>
    <w:basedOn w:val="Standardnpsmoodstavce"/>
    <w:link w:val="Zhlav"/>
    <w:uiPriority w:val="99"/>
    <w:rsid w:val="00B01A05"/>
  </w:style>
  <w:style w:type="paragraph" w:styleId="Zpat">
    <w:name w:val="footer"/>
    <w:basedOn w:val="Normln"/>
    <w:link w:val="Zpat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ZpatChar">
    <w:name w:val="Zápatí Char"/>
    <w:basedOn w:val="Standardnpsmoodstavce"/>
    <w:link w:val="Zpat"/>
    <w:uiPriority w:val="99"/>
    <w:rsid w:val="00B01A05"/>
  </w:style>
  <w:style w:type="paragraph" w:styleId="Normlnweb">
    <w:name w:val="Normal (Web)"/>
    <w:basedOn w:val="Normln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ze">
    <w:name w:val="Revision"/>
    <w:hidden/>
    <w:uiPriority w:val="99"/>
    <w:semiHidden/>
    <w:rsid w:val="00503EBA"/>
  </w:style>
  <w:style w:type="character" w:styleId="slostrnky">
    <w:name w:val="page number"/>
    <w:basedOn w:val="Standardnpsmoodstavce"/>
    <w:uiPriority w:val="99"/>
    <w:semiHidden/>
    <w:unhideWhenUsed/>
    <w:rsid w:val="00043993"/>
  </w:style>
  <w:style w:type="table" w:styleId="Mkatabulky">
    <w:name w:val="Table Grid"/>
    <w:basedOn w:val="Normlntabulka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ln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Standardnpsmoodstavce"/>
    <w:rsid w:val="003F7C1A"/>
  </w:style>
  <w:style w:type="character" w:styleId="Hypertextovodkaz">
    <w:name w:val="Hyperlink"/>
    <w:uiPriority w:val="99"/>
    <w:rsid w:val="009014B6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Obsah2">
    <w:name w:val="toc 2"/>
    <w:basedOn w:val="Normln"/>
    <w:next w:val="Normln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Obsah3">
    <w:name w:val="toc 3"/>
    <w:basedOn w:val="Normln"/>
    <w:next w:val="Normln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Standardnpsmoodstavce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Standardnpsmoodstavce"/>
    <w:rsid w:val="00692B64"/>
  </w:style>
  <w:style w:type="paragraph" w:styleId="Textbubliny">
    <w:name w:val="Balloon Text"/>
    <w:basedOn w:val="Normln"/>
    <w:link w:val="Textbubliny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\Downloads\IC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a66b1c-fa60-4493-a86c-b420df37761a" xsi:nil="true"/>
    <Date_x002f_Heure xmlns="322c47a9-7cf9-4f39-ba36-4bf679c08fb0" xsi:nil="true"/>
    <lcf76f155ced4ddcb4097134ff3c332f xmlns="322c47a9-7cf9-4f39-ba36-4bf679c08fb0">
      <Terms xmlns="http://schemas.microsoft.com/office/infopath/2007/PartnerControls"/>
    </lcf76f155ced4ddcb4097134ff3c332f>
    <note xmlns="322c47a9-7cf9-4f39-ba36-4bf679c08fb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6B981FAAFB4349A28B03AB4EEECF9F" ma:contentTypeVersion="20" ma:contentTypeDescription="Vytvoří nový dokument" ma:contentTypeScope="" ma:versionID="832288dd3c0a92eb5793bd249f1d3f8e">
  <xsd:schema xmlns:xsd="http://www.w3.org/2001/XMLSchema" xmlns:xs="http://www.w3.org/2001/XMLSchema" xmlns:p="http://schemas.microsoft.com/office/2006/metadata/properties" xmlns:ns2="4ea66b1c-fa60-4493-a86c-b420df37761a" xmlns:ns3="322c47a9-7cf9-4f39-ba36-4bf679c08fb0" targetNamespace="http://schemas.microsoft.com/office/2006/metadata/properties" ma:root="true" ma:fieldsID="4e1261f22a3a755a0e2df6a1a94cd5d4" ns2:_="" ns3:_="">
    <xsd:import namespace="4ea66b1c-fa60-4493-a86c-b420df37761a"/>
    <xsd:import namespace="322c47a9-7cf9-4f39-ba36-4bf679c08f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note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Date_x002f_Heur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66b1c-fa60-4493-a86c-b420df37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17dfd69-ad1a-4b80-a735-177bb10dea14}" ma:internalName="TaxCatchAll" ma:showField="CatchAllData" ma:web="4ea66b1c-fa60-4493-a86c-b420df377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c47a9-7cf9-4f39-ba36-4bf679c0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0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Značky obrázků" ma:readOnly="false" ma:fieldId="{5cf76f15-5ced-4ddc-b409-7134ff3c332f}" ma:taxonomyMulti="true" ma:sspId="84381483-150a-4726-b180-307f5f59d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Date_x002f_Heure" ma:index="25" nillable="true" ma:displayName="Date/Heure" ma:format="DateTime" ma:internalName="Date_x002f_Heure">
      <xsd:simpleType>
        <xsd:restriction base="dms:DateTim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ED3452-726F-4F07-B58F-368B34087F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51ABC-ABEF-44B5-B9AB-6B825333B981}">
  <ds:schemaRefs>
    <ds:schemaRef ds:uri="http://schemas.microsoft.com/office/2006/metadata/properties"/>
    <ds:schemaRef ds:uri="http://schemas.microsoft.com/office/infopath/2007/PartnerControls"/>
    <ds:schemaRef ds:uri="4ea66b1c-fa60-4493-a86c-b420df37761a"/>
    <ds:schemaRef ds:uri="322c47a9-7cf9-4f39-ba36-4bf679c08fb0"/>
  </ds:schemaRefs>
</ds:datastoreItem>
</file>

<file path=customXml/itemProps3.xml><?xml version="1.0" encoding="utf-8"?>
<ds:datastoreItem xmlns:ds="http://schemas.openxmlformats.org/officeDocument/2006/customXml" ds:itemID="{6C60EEA9-8784-4E4C-8A92-5D74136393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6A7BB7-1858-44B3-8D8A-DD85FA7C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66b1c-fa60-4493-a86c-b420df37761a"/>
    <ds:schemaRef ds:uri="322c47a9-7cf9-4f39-ba36-4bf679c08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IC-Bug-Report-Form-Template-10591_WORD</Template>
  <TotalTime>28</TotalTime>
  <Pages>1</Pages>
  <Words>58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Witsch Benjamin</dc:creator>
  <cp:keywords/>
  <dc:description/>
  <cp:lastModifiedBy>Petr Bureš (CZ/TTR)</cp:lastModifiedBy>
  <cp:revision>6</cp:revision>
  <cp:lastPrinted>2016-11-18T18:21:00Z</cp:lastPrinted>
  <dcterms:created xsi:type="dcterms:W3CDTF">2024-02-23T09:02:00Z</dcterms:created>
  <dcterms:modified xsi:type="dcterms:W3CDTF">2025-02-13T15:07:00Z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0x010100156B981FAAFB4349A28B03AB4EEECF9F</vt:lpwstr>
  </property>
  <property fmtid="{D5CDD505-2E9C-101B-9397-08002B2CF9AE}" pid="3" name="MediaServiceImageTags">
    <vt:lpwstr/>
  </property>
</Properties>
</file>